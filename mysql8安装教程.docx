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下载zip安装包：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MySQL8.0 For Windows zip包下载地址：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"https://dev.mysql.com/downloads/file/?id=476233"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https://dev.mysql.com/downloads/file/?id=476233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，进入页面后可以不登录。后点击底部“No thanks, just start my download.”即可开始下载。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或直接下载：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"https://dev.mysql.com/get/Downloads/MySQL-8.0/mysql-8.0.11-winx64.zip"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https://dev.mysql.com/get/Downloads/MySQL-8.0/mysql-8.0.11-winx64.zip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环境：Windows 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一，安装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1.1，解压zip包到安装目录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比如我的安装目录是：C:\Program Files\MySQL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1.2，配置文件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在Windows系统中，配置文件默认是安装目录下的 my.ini 文件（或my-default.ini），部分配置需要在初始安装时配置，大部分也可以在安装完成后进行更改。当然，极端情况下，所有的都是可以更改的。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我们发现解压后的目录并没有my.ini文件，没关系可以自行创建。在安装根目录下添加 my.ini，比如我这里是：C:\Program Files\MySQL\my.ini，写入基本配置：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</w:tc>
        <w:tc>
          <w:tcPr>
            <w:tcW w:w="8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设置3306端口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port=3306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设置mysql的安装目录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basedir=C:\Program Files\MySQL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设置mysql数据库的数据的存放目录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datadir=E:\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database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\MySQL\Data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允许最大连接数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max_connections=200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允许连接失败的次数。这是为了防止有人从该主机试图攻击数据库系统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max_connect_errors=10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服务端使用的字符集默认为UTF8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character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-server=utf8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创建新表时将使用的默认存储引擎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-storage-engine=INNODB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默认使用“mysql_native_password”插件认证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default_authentication_plugin=mysql_native_password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[mysql]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设置mysql客户端默认字符集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character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[client]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设置mysql客户端连接服务端时默认使用的端口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port=3306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character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=utf8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注意，里面的 basedir 是我本地的安装目录，datadir 是我数据库数据文件要存放的位置，各项配置需要根据自己的环境进行配置。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查看所有的配置项，可参考：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"https://dev.mysql.com/doc/refman/8.0/en/mysqld-option-tables.html"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https://dev.mysql.com/doc/refman/8.0/en/mysqld-option-tables.html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1.3，初始化数据库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在MySQL安装目录的 bin 目录下执行命令：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single" w:color="CCCCCC" w:sz="6" w:space="0"/>
          <w:shd w:val="clear" w:fill="F9F2F4"/>
        </w:rPr>
        <w:t>mysqld --initialize --console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执行完成后，会打印 root 用户的初始默认密码，比如：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C:\Users\Administrator&gt;cd C:\Program Files\MySQL\bin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C:\Program Files\MySQL\bin&gt;mysqld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--initialize --console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2018-04-28T15:57:17.087519Z 0 [System] [MY-013169] [Server] C:\Program Files\MySQL\bin\mysqld.exe (mysqld 8.0.11) initializing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server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progress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process 4984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2018-04-28T15:57:24.859249Z 5 [Note] [MY-010454] [Server] A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temporary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password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generated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root@localhost: rI5rvf5x5G,E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2018-04-28T15:57:27.106660Z 0 [System] [MY-013170] [Server] C:\Program Files\MySQL\bin\mysqld.exe (mysqld 8.0.11) initializing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server has completed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C:\Program Files\MySQL\bin&gt;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注意！执行输出结果里面有一段： [Note] [MY-010454] [Server] A temporary password is generated for 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"mailto:root@localhost"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root@localhost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: rI5rvf5x5G,E 其中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"mailto:root@localhost"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root@localhost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:后面的“rI5rvf5x5G,E”就是初始密码（不含首位空格）。在没有更改密码前，需要记住这个密码，后续登录需要用到。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要是你手贱，关快了，或者没记住，那也没事，删掉初始化的 datadir 目录，再执行一遍初始化命令，又会重新生成的。当然，也可以使用安全工具，强制改密码，用什么方法，自己随意。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参考：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"https://dev.mysql.com/doc/refman/8.0/en/data-directory-initialization-mysqld.html"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https://dev.mysql.com/doc/refman/8.0/en/data-directory-initialization-mysqld.html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1.4，安装服务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在MySQL安装目录的 bin 目录下执行命令（以管理员身份打开cmd命令行，或者在安装目录Shift+右键“在此处打开命令行窗口”）：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single" w:color="CCCCCC" w:sz="6" w:space="0"/>
          <w:shd w:val="clear" w:fill="F9F2F4"/>
        </w:rPr>
        <w:t>mysqld --install [服务名]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后面的服务名可以不写，默认的名字为 mysql。当然，如果你的电脑上需要安装多个MySQL服务，就可以用不同的名字区分了，比如 mysql5 和 mysql8。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安装完成之后，就可以通过命令net start mysql启动MySQL的服务了。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C:\Program Files\MySQL\bin&gt;mysqld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--install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Service successfully installed.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C:\Program Files\MySQL\bin&gt;net start 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MySQL 服务正在启动 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MySQL 服务已经启动成功。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C:\Program Files\MySQL\bin&gt;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参考：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"https://dev.mysql.com/doc/refman/8.0/en/windows-start-service.html"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https://dev.mysql.com/doc/refman/8.0/en/windows-start-service.html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二，更改密码和密码认证插件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在MySQL安装目录的 bin 目录下执行命令：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single" w:color="CCCCCC" w:sz="6" w:space="0"/>
          <w:shd w:val="clear" w:fill="F9F2F4"/>
        </w:rPr>
        <w:t>mysql -u root -p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这时候会提示输入密码，记住了上面第1.3步安装时的密码，填入即可登录成功，进入MySQL命令模式。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在MySQL8.0.4以前，执行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PASSWORD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PASSWORD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'[修改的密码]'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就可以更改密码，但是MySQL8.0.4开始，这样默认是不行的。因为之前，MySQL的密码认证插件是“mysql_native_password”，而现在使用的是“caching_sha2_password”。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因为当前有很多数据库工具和链接包都不支持“caching_sha2_password”，为了方便，我暂时还是改回了“mysql_native_password”认证插件。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修改用户密码，在MySQL中执行命令：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'root'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'localhost'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IDENTIFIED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mysql_native_password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'新密码'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修改密码验证插件，同时修改密码。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如果想默认使用“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single" w:color="CCCCCC" w:sz="6" w:space="0"/>
          <w:shd w:val="clear" w:fill="F9F2F4"/>
        </w:rPr>
        <w:t>mysql_native_password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”插件认证，可以在配置文件中配置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single" w:color="CCCCCC" w:sz="6" w:space="0"/>
          <w:shd w:val="clear" w:fill="F9F2F4"/>
        </w:rPr>
        <w:t>default_authentication_plugin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default_authentication_plugin=mysql_native_password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8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C:\Program Files\MySQL\bin&gt;mysql -u root -p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Enter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password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: ************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Welcome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the MySQL monitor. Commands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;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\g.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Your MySQL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connection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id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Server version: 8.0.11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Copyright (c) 2000, 2018, Oracle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and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its affiliates.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rights reserved.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Oracle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a registered trademark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Oracle Corporation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and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affiliates. Other names may be trademarks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their respective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owners.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Type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'help;'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'\h'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help. Type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'\c'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clear the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input statement.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mysql&gt;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'root'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'localhost'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IDENTIFIED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mysql_native_password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'新密码'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Query OK, 0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affected (0.06 sec)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mysql&gt;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参考：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"https://dev.mysql.com/doc/refman/8.0/en/upgrading-from-previous-series.html" \l "upgrade-caching-sha2-password"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https://dev.mysql.com/doc/refman/8.0/en/upgrading-from-previous-series.html#upgrade-caching-sha2-password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到此，安装部署就完成了。官方说测试速度MySQL8比5快两倍。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可以用 命令查看一下默认安装的数据库：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8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show databases;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 mysql;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show tables;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mysql&gt; show databases;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--------------------+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|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    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--------------------+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information_schema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mysql      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performance_schema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sys       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--------------------+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4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(0.01 sec)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mysql&gt;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看到默认初始化了mysql数据库，其中user表里面存储MySQL用户信息。我们可以看一下默认MySQL用户：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4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8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80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,host,authentication_string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mysql.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mysql&gt;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,host,authentication_string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mysql.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------------------+-----------+-------------------------------------------+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|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     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host   | authentication_string          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------------------+-----------+-------------------------------------------+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mysql.infoschema | localhost | *THISISNOTAVALIDPASSWORDTHATCANBEUSEDHERE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mysql.session  | localhost | *THISISNOTAVALIDPASSWORDTHATCANBEUSEDHERE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mysql.sys    | localhost | *THISISNOTAVALIDPASSWORDTHATCANBEUSEDHERE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root       | localhost | *27C237A977F4F44D3F551F1A673BE14DFD232961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------------------+-----------+-------------------------------------------+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4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(0.00 sec)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mysql&gt;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管理员root的host是localhost，代表仅限localhost登录访问。如果要允许开放其他ip登录，则需要添加新的host。如果要允许所有ip访问，可以直接修改成“%”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创建用户：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'xxh'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'%'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IDENTIFIED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mysql_native_password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'xxh123!@#'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#(需要注意：mysql8.0加密方式修改了)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#检查用户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 host, plugin, authentication_string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\G;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授权远程数据库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#授权所有权限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GRANT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PRIVILEGES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*.*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'xxh'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'%'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#授权基本的查询修改权限，按需求设置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GRANT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INSERT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UPDATE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DELETE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CREATE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DROP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*.*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'xxh'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'%'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查看用户权限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show grants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'xxh'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'%'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mysql&gt; use mysql;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changed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mysql&gt;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'xxh'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@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'%'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IDENTIFIED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mysql_native_password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BY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'xxh123!@#'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; #创建用户(注意：mysql8.0加密方式修改了)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Query OK, 0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affected (0.07 sec)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mysql&gt;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查看密码加密方式：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"https://www.jb51.net/article/139219.htm"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4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"/>
        <w:gridCol w:w="8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81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mysql&gt;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, host, plugin, authentication_string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------------------+-----------+-----------------------+-------------------------------------------+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|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     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host   | plugin        | authentication_string          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------------------+-----------+-----------------------+-------------------------------------------+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xxh       | %     | mysql_native_password | *70FD6FB4F675E08FF785A754755B5EBA6DA62851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mysql.infoschema | localhost | mysql_native_password | *THISISNOTAVALIDPASSWORDTHATCANBEUSEDHERE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mysql.session  | localhost | mysql_native_password | *THISISNOTAVALIDPASSWORDTHATCANBEUSEDHERE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mysql.sys    | localhost | mysql_native_password | *THISISNOTAVALIDPASSWORDTHATCANBEUSEDHERE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| root       | localhost | mysql_native_password | *27C237A977F4F44D3F551F1A673BE14DFD232961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------------------+-----------+-----------------------+-------------------------------------------+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5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(0.00 sec)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mysql&gt;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　　另外，如果需要新增账户，或者本机以外的其他人访问MySQL则还需要设置内置账户的host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以上所述是小编给大家介绍的mysql-8.0.11-winx64.zip安装教程详解，希望对大家有所帮助，如果大家有任何疑问欢迎给我留言，小编会及时回复大家的！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jc w:val="left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您可能感兴趣的文章: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52" w:right="76" w:hanging="360"/>
        <w:jc w:val="left"/>
        <w:rPr>
          <w:color w:val="343131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"https://www.jb51.net/article/98270.htm" \o "mysql 8.0 安装配置方法教程" \t "https://www.jb51.net/article/_blank"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mysql 8.0 安装配置方法教程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52" w:right="76" w:hanging="360"/>
        <w:jc w:val="left"/>
        <w:rPr>
          <w:color w:val="343131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"https://www.jb51.net/article/139247.htm" \o "MySQL8.0.11安装总结教程图解" \t "https://www.jb51.net/article/_blank"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MySQL8.0.11安装总结教程图解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52" w:right="76" w:hanging="360"/>
        <w:jc w:val="left"/>
        <w:rPr>
          <w:color w:val="343131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"https://www.jb51.net/article/142025.htm" \o "安装mysql8.0.11及修改root密码、连接navicat for mysql的思路详解" \t "https://www.jb51.net/article/_blank"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安装mysql8.0.11及修改root密码、连接navicat for mysql的思路详解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52" w:right="76" w:hanging="360"/>
        <w:jc w:val="left"/>
        <w:rPr>
          <w:color w:val="343131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"https://www.jb51.net/article/140948.htm" \o "mysql8.0.11 winx64安装配置方法图文教程(win10)" \t "https://www.jb51.net/article/_blank"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mysql8.0.11 winx64安装配置方法图文教程(win10)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52" w:right="76" w:hanging="360"/>
        <w:jc w:val="left"/>
        <w:rPr>
          <w:color w:val="343131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"https://www.jb51.net/article/146051.htm" \o "mysql 8.0.12 安装配置方法图文教程" \t "https://www.jb51.net/article/_blank"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mysql 8.0.12 安装配置方法图文教程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52" w:right="76" w:hanging="360"/>
        <w:jc w:val="left"/>
        <w:rPr>
          <w:color w:val="343131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"https://www.jb51.net/article/140412.htm" \o "Windows下MySQL8.0.11社区绿色版安装步骤图解" \t "https://www.jb51.net/article/_blank"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Windows下MySQL8.0.11社区绿色版安装步骤图解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52" w:right="76" w:hanging="360"/>
        <w:jc w:val="left"/>
        <w:rPr>
          <w:color w:val="343131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"https://www.jb51.net/article/139337.htm" \o "mysql8.0.11 winx64手动安装配置教程" \t "https://www.jb51.net/article/_blank"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mysql8.0.11 winx64手动安装配置教程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52" w:right="76" w:hanging="360"/>
        <w:jc w:val="left"/>
        <w:rPr>
          <w:color w:val="343131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"https://www.jb51.net/article/140282.htm" \o "MySql 8.0.11安装配置教程" \t "https://www.jb51.net/article/_blank"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MySql 8.0.11安装配置教程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52" w:right="76" w:hanging="360"/>
        <w:jc w:val="left"/>
        <w:rPr>
          <w:color w:val="343131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"https://www.jb51.net/article/140950.htm" \o "Windows下mysql 8.0.11 安装教程" \t "https://www.jb51.net/article/_blank"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Windows下mysql 8.0.11 安装教程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452" w:right="76" w:hanging="360"/>
        <w:jc w:val="left"/>
        <w:rPr>
          <w:color w:val="343131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"https://www.jb51.net/article/148690.htm" \o "MySQL8.0安装中遇到的3个小错误总结" \t "https://www.jb51.net/article/_blank"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MySQL8.0安装中遇到的3个小错误总结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原文链接：https://www.cnblogs.com/xiongzaiqiren/archive/2018/04/29/8970203.html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3DF8A4"/>
    <w:multiLevelType w:val="multilevel"/>
    <w:tmpl w:val="BB3DF8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42184"/>
    <w:rsid w:val="49D4218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2018-10-28T09:26:00Z</dcterms:created>
  <dc:creator>mayn</dc:creator>
  <cp:lastModifiedBy>mayn</cp:lastModifiedBy>
  <dcterms:modified xsi:type="dcterms:W3CDTF">2018-10-28T09:33:30Z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